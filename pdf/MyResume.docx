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6"/>
        <w:gridCol w:w="708"/>
        <w:gridCol w:w="6375"/>
      </w:tblGrid>
      <w:tr w:rsidR="006C0050" w:rsidRPr="006C0050" w14:paraId="35C2D634" w14:textId="77777777" w:rsidTr="006C0050">
        <w:trPr>
          <w:trHeight w:val="4431"/>
        </w:trPr>
        <w:tc>
          <w:tcPr>
            <w:tcW w:w="3546" w:type="dxa"/>
            <w:vAlign w:val="bottom"/>
          </w:tcPr>
          <w:p w14:paraId="552C8C32" w14:textId="105ED1D1" w:rsidR="006C0050" w:rsidRPr="006C0050" w:rsidRDefault="006C0050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123061D1" wp14:editId="1834D12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-522605</wp:posOffset>
                  </wp:positionV>
                  <wp:extent cx="1453515" cy="2020570"/>
                  <wp:effectExtent l="0" t="0" r="0" b="0"/>
                  <wp:wrapSquare wrapText="bothSides"/>
                  <wp:docPr id="10530384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038440" name="Picture 105303844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90B337B" w14:textId="70F20961" w:rsidR="006C0050" w:rsidRPr="006C0050" w:rsidRDefault="006C0050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75" w:type="dxa"/>
            <w:vMerge w:val="restart"/>
            <w:vAlign w:val="bottom"/>
          </w:tcPr>
          <w:p w14:paraId="3A75EE8D" w14:textId="5CE79729" w:rsidR="006C0050" w:rsidRPr="006C0050" w:rsidRDefault="006C0050" w:rsidP="006C0050">
            <w:pPr>
              <w:pStyle w:val="Title"/>
              <w:spacing w:line="276" w:lineRule="auto"/>
              <w:rPr>
                <w:rFonts w:ascii="Times New Roman" w:hAnsi="Times New Roman" w:cs="Times New Roman"/>
                <w:sz w:val="56"/>
                <w:szCs w:val="56"/>
              </w:rPr>
            </w:pPr>
            <w:r w:rsidRPr="006C0050">
              <w:rPr>
                <w:rFonts w:ascii="Times New Roman" w:hAnsi="Times New Roman" w:cs="Times New Roman"/>
                <w:sz w:val="56"/>
                <w:szCs w:val="56"/>
              </w:rPr>
              <w:t>SuLTHANUL ARIEF</w:t>
            </w:r>
          </w:p>
          <w:p w14:paraId="1626204F" w14:textId="77777777" w:rsidR="006C0050" w:rsidRPr="006C0050" w:rsidRDefault="006C0050" w:rsidP="006C0050">
            <w:pPr>
              <w:pStyle w:val="Subtitle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  <w:w w:val="81"/>
              </w:rPr>
              <w:t>WEB DEVELOPE</w:t>
            </w:r>
            <w:r>
              <w:rPr>
                <w:rFonts w:ascii="Times New Roman" w:hAnsi="Times New Roman" w:cs="Times New Roman"/>
                <w:spacing w:val="8"/>
                <w:w w:val="81"/>
              </w:rPr>
              <w:t>R</w:t>
            </w:r>
          </w:p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FCB650DC14384EABA05BC017CEF51562"/>
              </w:placeholder>
              <w:temporary/>
              <w:showingPlcHdr/>
              <w15:appearance w15:val="hidden"/>
            </w:sdtPr>
            <w:sdtContent>
              <w:p w14:paraId="4FB229F3" w14:textId="77777777" w:rsidR="006C0050" w:rsidRPr="006C0050" w:rsidRDefault="006C0050" w:rsidP="006C0050">
                <w:pPr>
                  <w:pStyle w:val="Heading2"/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6C0050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14:paraId="01003269" w14:textId="77777777" w:rsidR="006C0050" w:rsidRPr="006C0050" w:rsidRDefault="006C0050" w:rsidP="006C005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6C0050">
              <w:rPr>
                <w:rFonts w:ascii="Times New Roman" w:hAnsi="Times New Roman" w:cs="Times New Roman"/>
                <w:sz w:val="22"/>
              </w:rPr>
              <w:t>Dhaanish</w:t>
            </w:r>
            <w:proofErr w:type="spellEnd"/>
            <w:r w:rsidRPr="006C0050">
              <w:rPr>
                <w:rFonts w:ascii="Times New Roman" w:hAnsi="Times New Roman" w:cs="Times New Roman"/>
                <w:sz w:val="22"/>
              </w:rPr>
              <w:t xml:space="preserve"> Ahmed College of Engineering, BE (2017-2021) GPA: 7.24</w:t>
            </w:r>
          </w:p>
          <w:p w14:paraId="7F9AA588" w14:textId="77777777" w:rsidR="006C0050" w:rsidRPr="006C0050" w:rsidRDefault="006C0050" w:rsidP="006C005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Government Boys Higher Secondary School, HSC (2015-2017) Score: 954</w:t>
            </w:r>
          </w:p>
          <w:p w14:paraId="6ACD45DF" w14:textId="77777777" w:rsidR="006C0050" w:rsidRPr="006C0050" w:rsidRDefault="006C0050" w:rsidP="006C005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Oriental Arabic Higher Secondary School, SSLC (2010-2015) Score: 429</w:t>
            </w: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B0D81F5E9DE54BE6923CFFC7184D24BC"/>
              </w:placeholder>
              <w:temporary/>
              <w:showingPlcHdr/>
              <w15:appearance w15:val="hidden"/>
            </w:sdtPr>
            <w:sdtContent>
              <w:p w14:paraId="5FFE5DF1" w14:textId="77777777" w:rsidR="006C0050" w:rsidRPr="006C0050" w:rsidRDefault="006C0050" w:rsidP="006C0050">
                <w:pPr>
                  <w:pStyle w:val="Heading2"/>
                  <w:spacing w:line="276" w:lineRule="auto"/>
                  <w:rPr>
                    <w:rFonts w:ascii="Times New Roman" w:hAnsi="Times New Roman" w:cs="Times New Roman"/>
                  </w:rPr>
                </w:pPr>
                <w:r w:rsidRPr="006C0050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3C66CFFA" w14:textId="77777777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 xml:space="preserve">Associate Web Developer, </w:t>
            </w:r>
            <w:proofErr w:type="spellStart"/>
            <w:r w:rsidRPr="006C0050">
              <w:rPr>
                <w:rFonts w:ascii="Times New Roman" w:hAnsi="Times New Roman" w:cs="Times New Roman"/>
                <w:sz w:val="22"/>
              </w:rPr>
              <w:t>Xerago</w:t>
            </w:r>
            <w:proofErr w:type="spellEnd"/>
            <w:r w:rsidRPr="006C0050">
              <w:rPr>
                <w:rFonts w:ascii="Times New Roman" w:hAnsi="Times New Roman" w:cs="Times New Roman"/>
                <w:sz w:val="22"/>
              </w:rPr>
              <w:t xml:space="preserve"> (03/15/2022 - 02/28/2023)</w:t>
            </w:r>
          </w:p>
          <w:p w14:paraId="4F457319" w14:textId="77777777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14:paraId="365D78A6" w14:textId="77777777" w:rsidR="006C0050" w:rsidRPr="006C0050" w:rsidRDefault="006C0050" w:rsidP="006C005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Contributed to the development of web applications using HTML5, CSS, JavaScript, jQuery, React JS, Node JS, and Bootstrap.</w:t>
            </w:r>
          </w:p>
          <w:p w14:paraId="3AEA47BB" w14:textId="77777777" w:rsidR="006C0050" w:rsidRPr="006C0050" w:rsidRDefault="006C0050" w:rsidP="006C005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 xml:space="preserve">Utilized </w:t>
            </w:r>
            <w:proofErr w:type="spellStart"/>
            <w:r w:rsidRPr="006C0050">
              <w:rPr>
                <w:rFonts w:ascii="Times New Roman" w:hAnsi="Times New Roman" w:cs="Times New Roman"/>
                <w:sz w:val="22"/>
              </w:rPr>
              <w:t>Mongodb</w:t>
            </w:r>
            <w:proofErr w:type="spellEnd"/>
            <w:r w:rsidRPr="006C0050">
              <w:rPr>
                <w:rFonts w:ascii="Times New Roman" w:hAnsi="Times New Roman" w:cs="Times New Roman"/>
                <w:sz w:val="22"/>
              </w:rPr>
              <w:t xml:space="preserve"> with Mongoose for database management.</w:t>
            </w:r>
          </w:p>
          <w:p w14:paraId="48CE9917" w14:textId="77777777" w:rsidR="006C0050" w:rsidRPr="006C0050" w:rsidRDefault="006C0050" w:rsidP="006C005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Demonstrated proficiency in Docker for web application deployment.</w:t>
            </w:r>
          </w:p>
          <w:p w14:paraId="38D3DE20" w14:textId="77777777" w:rsidR="006C0050" w:rsidRPr="006C0050" w:rsidRDefault="006C0050" w:rsidP="006C0050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  <w:p w14:paraId="32FD3224" w14:textId="77777777" w:rsidR="006C0050" w:rsidRPr="006C0050" w:rsidRDefault="006C0050" w:rsidP="006C0050">
            <w:pPr>
              <w:pStyle w:val="Heading2"/>
              <w:spacing w:line="276" w:lineRule="auto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</w:rPr>
              <w:t>Project</w:t>
            </w:r>
          </w:p>
          <w:p w14:paraId="3679519E" w14:textId="77777777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2"/>
              </w:rPr>
              <w:t>Ujjivan Project:</w:t>
            </w:r>
          </w:p>
          <w:p w14:paraId="673CD943" w14:textId="77777777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</w:p>
          <w:p w14:paraId="2467C864" w14:textId="77777777" w:rsidR="006C0050" w:rsidRPr="006C0050" w:rsidRDefault="006C0050" w:rsidP="006C00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Collaborated with teams to gather and validate requirements for a progressive web application.</w:t>
            </w:r>
          </w:p>
          <w:p w14:paraId="3C7F7121" w14:textId="77777777" w:rsidR="006C0050" w:rsidRPr="006C0050" w:rsidRDefault="006C0050" w:rsidP="006C00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Coordinated with teams to create technical documents that streamlined development activities.</w:t>
            </w:r>
          </w:p>
          <w:p w14:paraId="0023DFCD" w14:textId="77777777" w:rsidR="006C0050" w:rsidRPr="006C0050" w:rsidRDefault="006C0050" w:rsidP="006C00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Utilized Node JS and Drupal for web development.</w:t>
            </w:r>
          </w:p>
          <w:p w14:paraId="7B4D62A8" w14:textId="77777777" w:rsidR="006C0050" w:rsidRPr="006C0050" w:rsidRDefault="006C0050" w:rsidP="006C0050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</w:p>
          <w:p w14:paraId="62CEC729" w14:textId="77777777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2"/>
              </w:rPr>
              <w:t>Citi Bank Projects:</w:t>
            </w:r>
          </w:p>
          <w:p w14:paraId="31BB48FC" w14:textId="77777777" w:rsidR="006C0050" w:rsidRPr="006C0050" w:rsidRDefault="006C0050" w:rsidP="006C0050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</w:p>
          <w:p w14:paraId="78EBC442" w14:textId="77777777" w:rsidR="006C0050" w:rsidRPr="006C0050" w:rsidRDefault="006C0050" w:rsidP="006C005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Created and implemented an SEO campaign for Citibank websites, improving web rankings from page 2 to 3 for 15 major keywords.</w:t>
            </w:r>
          </w:p>
          <w:p w14:paraId="07D51A95" w14:textId="77777777" w:rsidR="006C0050" w:rsidRPr="006C0050" w:rsidRDefault="006C0050" w:rsidP="006C005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Designed and developed web applications using Drupal.</w:t>
            </w:r>
          </w:p>
          <w:p w14:paraId="5416B293" w14:textId="77777777" w:rsidR="006C0050" w:rsidRPr="006C0050" w:rsidRDefault="006C0050" w:rsidP="006C005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Worked as a trainee web developer from March 16 to August 20.</w:t>
            </w:r>
          </w:p>
          <w:p w14:paraId="5C0FDF34" w14:textId="12C07013" w:rsidR="006C0050" w:rsidRPr="006C0050" w:rsidRDefault="006C0050" w:rsidP="006C0050">
            <w:pPr>
              <w:pStyle w:val="Heading2"/>
              <w:spacing w:line="276" w:lineRule="auto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</w:rPr>
              <w:t>Declaration</w:t>
            </w:r>
          </w:p>
          <w:p w14:paraId="22D7396D" w14:textId="7BBEDCF6" w:rsidR="006C0050" w:rsidRPr="006C0050" w:rsidRDefault="006C0050" w:rsidP="006C005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I hereby declare that all the details provided above are true to the best of my knowledge.</w:t>
            </w:r>
          </w:p>
        </w:tc>
      </w:tr>
      <w:tr w:rsidR="006C0050" w:rsidRPr="006C0050" w14:paraId="44A1FBDE" w14:textId="77777777" w:rsidTr="006C0050">
        <w:trPr>
          <w:trHeight w:val="7103"/>
        </w:trPr>
        <w:tc>
          <w:tcPr>
            <w:tcW w:w="3546" w:type="dxa"/>
          </w:tcPr>
          <w:p w14:paraId="0EA046EF" w14:textId="461ED5F5" w:rsidR="006C0050" w:rsidRPr="006C0050" w:rsidRDefault="006C0050" w:rsidP="00036450">
            <w:pPr>
              <w:pStyle w:val="Heading3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</w:rPr>
              <w:t>OBJECTIVE</w:t>
            </w:r>
          </w:p>
          <w:p w14:paraId="48FA0607" w14:textId="69088D48" w:rsidR="006C0050" w:rsidRPr="006C0050" w:rsidRDefault="006C0050" w:rsidP="006C0050">
            <w:pPr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As a creative and technical web development professional with one year of experience, I am seeking a position as a web developer in an organization where I can enhance my knowledge of development and contribute to the growth of the company.</w:t>
            </w:r>
          </w:p>
          <w:p w14:paraId="3AC60878" w14:textId="77777777" w:rsidR="006C0050" w:rsidRPr="006C0050" w:rsidRDefault="006C00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D2F85A34364441CCB6AB59A6D8C0CA04"/>
              </w:placeholder>
              <w:temporary/>
              <w:showingPlcHdr/>
              <w15:appearance w15:val="hidden"/>
            </w:sdtPr>
            <w:sdtContent>
              <w:p w14:paraId="5A3FB9D6" w14:textId="77777777" w:rsidR="006C0050" w:rsidRPr="006C0050" w:rsidRDefault="006C0050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6C0050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111563247"/>
              <w:placeholder>
                <w:docPart w:val="822EAD0120004114926805432B0336F9"/>
              </w:placeholder>
              <w:temporary/>
              <w:showingPlcHdr/>
              <w15:appearance w15:val="hidden"/>
            </w:sdtPr>
            <w:sdtContent>
              <w:p w14:paraId="59C92334" w14:textId="77777777" w:rsidR="006C0050" w:rsidRPr="006C0050" w:rsidRDefault="006C0050" w:rsidP="004D301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6C0050">
                  <w:rPr>
                    <w:rFonts w:ascii="Times New Roman" w:hAnsi="Times New Roman" w:cs="Times New Roman"/>
                    <w:sz w:val="20"/>
                    <w:szCs w:val="20"/>
                  </w:rPr>
                  <w:t>PHONE:</w:t>
                </w:r>
              </w:p>
            </w:sdtContent>
          </w:sdt>
          <w:p w14:paraId="14586147" w14:textId="119CE390" w:rsidR="006C0050" w:rsidRPr="006C0050" w:rsidRDefault="006C0050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0050">
              <w:rPr>
                <w:rFonts w:ascii="Times New Roman" w:hAnsi="Times New Roman" w:cs="Times New Roman"/>
                <w:sz w:val="20"/>
                <w:szCs w:val="20"/>
              </w:rPr>
              <w:t>8248566678</w:t>
            </w:r>
          </w:p>
          <w:p w14:paraId="10BDB0AD" w14:textId="77777777" w:rsidR="006C0050" w:rsidRPr="006C0050" w:rsidRDefault="006C0050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240260293"/>
              <w:placeholder>
                <w:docPart w:val="6D3CEE47AB7347B79021AD3A955532D2"/>
              </w:placeholder>
              <w:temporary/>
              <w:showingPlcHdr/>
              <w15:appearance w15:val="hidden"/>
            </w:sdtPr>
            <w:sdtContent>
              <w:p w14:paraId="582FA334" w14:textId="77777777" w:rsidR="006C0050" w:rsidRPr="006C0050" w:rsidRDefault="006C0050" w:rsidP="004D301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6C0050">
                  <w:rPr>
                    <w:rFonts w:ascii="Times New Roman" w:hAnsi="Times New Roman" w:cs="Times New Roman"/>
                    <w:sz w:val="20"/>
                    <w:szCs w:val="20"/>
                  </w:rPr>
                  <w:t>EMAIL:</w:t>
                </w:r>
              </w:p>
            </w:sdtContent>
          </w:sdt>
          <w:p w14:paraId="3694F13C" w14:textId="4C927EF3" w:rsidR="006C0050" w:rsidRPr="006C0050" w:rsidRDefault="006C0050" w:rsidP="004D3011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 w:rsidRPr="006C0050">
              <w:rPr>
                <w:rFonts w:ascii="Times New Roman" w:hAnsi="Times New Roman" w:cs="Times New Roman"/>
                <w:sz w:val="20"/>
                <w:szCs w:val="20"/>
              </w:rPr>
              <w:t>ariefsulthanul468@gmail.com</w:t>
            </w:r>
          </w:p>
          <w:p w14:paraId="0AF7617E" w14:textId="75169E95" w:rsidR="006C0050" w:rsidRPr="006C0050" w:rsidRDefault="006C0050" w:rsidP="00CB0055">
            <w:pPr>
              <w:pStyle w:val="Heading3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</w:rPr>
              <w:t>Skills</w:t>
            </w:r>
          </w:p>
          <w:p w14:paraId="722661E5" w14:textId="57140B70" w:rsidR="006C0050" w:rsidRPr="006C0050" w:rsidRDefault="006C0050" w:rsidP="006C00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Proficient in HTML, Css with experience in bootstra</w:t>
            </w:r>
            <w:r w:rsidR="00970A9B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p</w:t>
            </w: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 xml:space="preserve"> for Responsive web development.</w:t>
            </w:r>
          </w:p>
          <w:p w14:paraId="45868062" w14:textId="77777777" w:rsidR="006C0050" w:rsidRPr="006C0050" w:rsidRDefault="006C0050" w:rsidP="006C00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Skilled in Javascript and Jquery for front end web development.</w:t>
            </w:r>
          </w:p>
          <w:p w14:paraId="53F8028C" w14:textId="21A4B9C7" w:rsidR="006C0050" w:rsidRPr="006C0050" w:rsidRDefault="006C0050" w:rsidP="006C00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Good Knowledge in MongoDB and Mongoose for Database management System.</w:t>
            </w:r>
          </w:p>
          <w:p w14:paraId="6C86919E" w14:textId="77777777" w:rsidR="006C0050" w:rsidRPr="006C0050" w:rsidRDefault="006C0050" w:rsidP="006C00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</w:pPr>
            <w:r w:rsidRPr="006C0050">
              <w:rPr>
                <w:rFonts w:ascii="Times New Roman" w:hAnsi="Times New Roman" w:cs="Times New Roman"/>
                <w:noProof/>
                <w:color w:val="000000" w:themeColor="text1"/>
                <w:sz w:val="22"/>
              </w:rPr>
              <w:t>Proficient in Docker for web application development.</w:t>
            </w:r>
          </w:p>
          <w:p w14:paraId="4D6A7C87" w14:textId="77777777" w:rsidR="006C0050" w:rsidRPr="006C0050" w:rsidRDefault="006C0050" w:rsidP="004D3011">
            <w:pPr>
              <w:rPr>
                <w:rFonts w:ascii="Times New Roman" w:hAnsi="Times New Roman" w:cs="Times New Roman"/>
              </w:rPr>
            </w:pPr>
          </w:p>
          <w:p w14:paraId="63AF8B1C" w14:textId="4287EA83" w:rsidR="006C0050" w:rsidRPr="006C0050" w:rsidRDefault="006C0050" w:rsidP="006C0050">
            <w:pPr>
              <w:pStyle w:val="Heading3"/>
              <w:rPr>
                <w:rFonts w:ascii="Times New Roman" w:hAnsi="Times New Roman" w:cs="Times New Roman"/>
              </w:rPr>
            </w:pPr>
            <w:r w:rsidRPr="006C0050">
              <w:rPr>
                <w:rFonts w:ascii="Times New Roman" w:hAnsi="Times New Roman" w:cs="Times New Roman"/>
              </w:rPr>
              <w:t>languages</w:t>
            </w:r>
          </w:p>
          <w:p w14:paraId="72543A40" w14:textId="53689E38" w:rsidR="006C0050" w:rsidRPr="006C0050" w:rsidRDefault="006C0050" w:rsidP="006C0050">
            <w:pPr>
              <w:rPr>
                <w:rFonts w:ascii="Times New Roman" w:hAnsi="Times New Roman" w:cs="Times New Roman"/>
                <w:sz w:val="22"/>
              </w:rPr>
            </w:pPr>
            <w:r w:rsidRPr="006C0050">
              <w:rPr>
                <w:rFonts w:ascii="Times New Roman" w:hAnsi="Times New Roman" w:cs="Times New Roman"/>
                <w:sz w:val="22"/>
              </w:rPr>
              <w:t>Tamil, English, Arabic</w:t>
            </w:r>
          </w:p>
          <w:p w14:paraId="3547B746" w14:textId="09382216" w:rsidR="006C0050" w:rsidRPr="006C0050" w:rsidRDefault="006C0050" w:rsidP="004D30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1B4ED9D7" w14:textId="77777777" w:rsidR="006C0050" w:rsidRPr="006C0050" w:rsidRDefault="006C0050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75" w:type="dxa"/>
            <w:vMerge/>
          </w:tcPr>
          <w:p w14:paraId="38844042" w14:textId="33F9EDD7" w:rsidR="006C0050" w:rsidRPr="006C0050" w:rsidRDefault="006C0050" w:rsidP="006C00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</w:tc>
      </w:tr>
    </w:tbl>
    <w:p w14:paraId="15484FF7" w14:textId="0147AF11" w:rsidR="006C0050" w:rsidRPr="006C0050" w:rsidRDefault="006C0050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6C0050" w:rsidRPr="006C0050" w:rsidSect="00EB19FA">
      <w:headerReference w:type="default" r:id="rId8"/>
      <w:pgSz w:w="12240" w:h="15840"/>
      <w:pgMar w:top="576" w:right="720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92EA" w14:textId="77777777" w:rsidR="00A152A4" w:rsidRDefault="00A152A4" w:rsidP="000C45FF">
      <w:r>
        <w:separator/>
      </w:r>
    </w:p>
  </w:endnote>
  <w:endnote w:type="continuationSeparator" w:id="0">
    <w:p w14:paraId="5D074836" w14:textId="77777777" w:rsidR="00A152A4" w:rsidRDefault="00A152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F6E6" w14:textId="77777777" w:rsidR="00A152A4" w:rsidRDefault="00A152A4" w:rsidP="000C45FF">
      <w:r>
        <w:separator/>
      </w:r>
    </w:p>
  </w:footnote>
  <w:footnote w:type="continuationSeparator" w:id="0">
    <w:p w14:paraId="5F9898E5" w14:textId="77777777" w:rsidR="00A152A4" w:rsidRDefault="00A152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7A5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4ECE528C" wp14:editId="5C41B0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42355147" name="Graphic 214235514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398"/>
    <w:multiLevelType w:val="hybridMultilevel"/>
    <w:tmpl w:val="19D42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A092F"/>
    <w:multiLevelType w:val="hybridMultilevel"/>
    <w:tmpl w:val="F268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593"/>
    <w:multiLevelType w:val="hybridMultilevel"/>
    <w:tmpl w:val="2CA2B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B05CD"/>
    <w:multiLevelType w:val="hybridMultilevel"/>
    <w:tmpl w:val="626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A31E8"/>
    <w:multiLevelType w:val="hybridMultilevel"/>
    <w:tmpl w:val="97F2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533"/>
    <w:multiLevelType w:val="hybridMultilevel"/>
    <w:tmpl w:val="7B58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7864">
    <w:abstractNumId w:val="5"/>
  </w:num>
  <w:num w:numId="2" w16cid:durableId="1062370505">
    <w:abstractNumId w:val="3"/>
  </w:num>
  <w:num w:numId="3" w16cid:durableId="358241752">
    <w:abstractNumId w:val="4"/>
  </w:num>
  <w:num w:numId="4" w16cid:durableId="1818495717">
    <w:abstractNumId w:val="2"/>
  </w:num>
  <w:num w:numId="5" w16cid:durableId="503983503">
    <w:abstractNumId w:val="0"/>
  </w:num>
  <w:num w:numId="6" w16cid:durableId="134729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0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13AC"/>
    <w:rsid w:val="004D3011"/>
    <w:rsid w:val="005262AC"/>
    <w:rsid w:val="005E39D5"/>
    <w:rsid w:val="00600670"/>
    <w:rsid w:val="0062123A"/>
    <w:rsid w:val="00646E75"/>
    <w:rsid w:val="006771D0"/>
    <w:rsid w:val="006C005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70A9B"/>
    <w:rsid w:val="00A152A4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B19FA"/>
    <w:rsid w:val="00F60274"/>
    <w:rsid w:val="00F77FB9"/>
    <w:rsid w:val="00FA219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68B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C00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0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lth\AppData\Local\Microsoft\Office\16.0\DTS\en-US%7b419E3E83-BA7C-4FA6-9DEA-030C7187BAE1%7d\%7b118ECA12-C398-47E5-B4DD-36D93734ACF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B650DC14384EABA05BC017CEF5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20E88-9A0C-4606-ABD0-6A208E0EF229}"/>
      </w:docPartPr>
      <w:docPartBody>
        <w:p w:rsidR="00A9591E" w:rsidRDefault="004C35D4" w:rsidP="004C35D4">
          <w:pPr>
            <w:pStyle w:val="FCB650DC14384EABA05BC017CEF51562"/>
          </w:pPr>
          <w:r w:rsidRPr="00036450">
            <w:t>EDUCATION</w:t>
          </w:r>
        </w:p>
      </w:docPartBody>
    </w:docPart>
    <w:docPart>
      <w:docPartPr>
        <w:name w:val="B0D81F5E9DE54BE6923CFFC7184D2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CB916-7E25-404B-AA68-5543F2F050FA}"/>
      </w:docPartPr>
      <w:docPartBody>
        <w:p w:rsidR="00A9591E" w:rsidRDefault="004C35D4" w:rsidP="004C35D4">
          <w:pPr>
            <w:pStyle w:val="B0D81F5E9DE54BE6923CFFC7184D24BC"/>
          </w:pPr>
          <w:r w:rsidRPr="00036450">
            <w:t>WORK EXPERIENCE</w:t>
          </w:r>
        </w:p>
      </w:docPartBody>
    </w:docPart>
    <w:docPart>
      <w:docPartPr>
        <w:name w:val="D2F85A34364441CCB6AB59A6D8C0C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4437E-D08C-4A55-AD8D-E76B1EE0B2A5}"/>
      </w:docPartPr>
      <w:docPartBody>
        <w:p w:rsidR="00A9591E" w:rsidRDefault="004C35D4" w:rsidP="004C35D4">
          <w:pPr>
            <w:pStyle w:val="D2F85A34364441CCB6AB59A6D8C0CA04"/>
          </w:pPr>
          <w:r w:rsidRPr="00CB0055">
            <w:t>Contact</w:t>
          </w:r>
        </w:p>
      </w:docPartBody>
    </w:docPart>
    <w:docPart>
      <w:docPartPr>
        <w:name w:val="822EAD0120004114926805432B03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A3173-31D1-4AD1-8523-0CC66494CA80}"/>
      </w:docPartPr>
      <w:docPartBody>
        <w:p w:rsidR="00A9591E" w:rsidRDefault="004C35D4" w:rsidP="004C35D4">
          <w:pPr>
            <w:pStyle w:val="822EAD0120004114926805432B0336F9"/>
          </w:pPr>
          <w:r w:rsidRPr="004D3011">
            <w:t>PHONE:</w:t>
          </w:r>
        </w:p>
      </w:docPartBody>
    </w:docPart>
    <w:docPart>
      <w:docPartPr>
        <w:name w:val="6D3CEE47AB7347B79021AD3A95553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2EDA6-359D-4C0C-B50F-C5CA98B245E2}"/>
      </w:docPartPr>
      <w:docPartBody>
        <w:p w:rsidR="00A9591E" w:rsidRDefault="004C35D4" w:rsidP="004C35D4">
          <w:pPr>
            <w:pStyle w:val="6D3CEE47AB7347B79021AD3A955532D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D4"/>
    <w:rsid w:val="004C35D4"/>
    <w:rsid w:val="00597DF5"/>
    <w:rsid w:val="00693286"/>
    <w:rsid w:val="00A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CB650DC14384EABA05BC017CEF51562">
    <w:name w:val="FCB650DC14384EABA05BC017CEF51562"/>
    <w:rsid w:val="004C35D4"/>
  </w:style>
  <w:style w:type="paragraph" w:customStyle="1" w:styleId="B0D81F5E9DE54BE6923CFFC7184D24BC">
    <w:name w:val="B0D81F5E9DE54BE6923CFFC7184D24BC"/>
    <w:rsid w:val="004C35D4"/>
  </w:style>
  <w:style w:type="paragraph" w:customStyle="1" w:styleId="D2F85A34364441CCB6AB59A6D8C0CA04">
    <w:name w:val="D2F85A34364441CCB6AB59A6D8C0CA04"/>
    <w:rsid w:val="004C35D4"/>
  </w:style>
  <w:style w:type="paragraph" w:customStyle="1" w:styleId="822EAD0120004114926805432B0336F9">
    <w:name w:val="822EAD0120004114926805432B0336F9"/>
    <w:rsid w:val="004C35D4"/>
  </w:style>
  <w:style w:type="paragraph" w:customStyle="1" w:styleId="6D3CEE47AB7347B79021AD3A955532D2">
    <w:name w:val="6D3CEE47AB7347B79021AD3A955532D2"/>
    <w:rsid w:val="004C3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{118ECA12-C398-47E5-B4DD-36D93734ACFB}tf00546271_win32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2023-04-26T09:33:00Z</dcterms:created>
  <dcterms:modified xsi:type="dcterms:W3CDTF">2023-04-28T08:36:00Z</dcterms:modified>
</cp:coreProperties>
</file>